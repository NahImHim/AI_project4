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602C1" w14:textId="27C03202" w:rsidR="00307C76" w:rsidRDefault="00EF46F3" w:rsidP="00790B29">
      <w:pPr>
        <w:pStyle w:val="Title"/>
        <w:jc w:val="left"/>
      </w:pPr>
      <w:r>
        <w:t>ChatGPT</w:t>
      </w:r>
      <w:r w:rsidR="00946CBA">
        <w:t>/LLM</w:t>
      </w:r>
      <w:r>
        <w:t xml:space="preserve"> Log</w:t>
      </w:r>
      <w:r w:rsidR="00DF64BA">
        <w:t xml:space="preserve">  - Document all prompts and output</w:t>
      </w:r>
    </w:p>
    <w:p w14:paraId="23245E50" w14:textId="1BF1C320" w:rsidR="00394B1E" w:rsidRPr="00946CBA" w:rsidRDefault="0093592B" w:rsidP="00790B29">
      <w:pPr>
        <w:rPr>
          <w:color w:val="FF0000"/>
        </w:rPr>
      </w:pPr>
      <w:r w:rsidRPr="00946CBA">
        <w:rPr>
          <w:color w:val="FF0000"/>
        </w:rPr>
        <w:t xml:space="preserve">PUT YOUR </w:t>
      </w:r>
      <w:r w:rsidR="004F3CBA" w:rsidRPr="00946CBA">
        <w:rPr>
          <w:color w:val="FF0000"/>
        </w:rPr>
        <w:t>FULL</w:t>
      </w:r>
      <w:r w:rsidRPr="00946CBA">
        <w:rPr>
          <w:color w:val="FF0000"/>
        </w:rPr>
        <w:t xml:space="preserve"> NAME </w:t>
      </w:r>
      <w:proofErr w:type="gramStart"/>
      <w:r w:rsidRPr="00946CBA">
        <w:rPr>
          <w:color w:val="FF0000"/>
        </w:rPr>
        <w:t>HERE</w:t>
      </w:r>
      <w:r w:rsidR="0096223A">
        <w:rPr>
          <w:color w:val="FF0000"/>
        </w:rPr>
        <w:t xml:space="preserve"> :</w:t>
      </w:r>
      <w:proofErr w:type="gramEnd"/>
      <w:r w:rsidR="0096223A">
        <w:rPr>
          <w:color w:val="FF0000"/>
        </w:rPr>
        <w:t xml:space="preserve"> Kuek Wei Jie</w:t>
      </w:r>
      <w:r w:rsidR="0096223A">
        <w:rPr>
          <w:color w:val="FF0000"/>
        </w:rPr>
        <w:br/>
      </w:r>
      <w:r w:rsidR="0096223A">
        <w:rPr>
          <w:color w:val="FF0000"/>
        </w:rPr>
        <w:br/>
      </w:r>
    </w:p>
    <w:p w14:paraId="05E7A0BA" w14:textId="220DAA5B" w:rsidR="00DF7A63" w:rsidRDefault="00DF7A63"/>
    <w:p w14:paraId="014D340A" w14:textId="09D201FB" w:rsidR="00DF7A63" w:rsidRDefault="00DF7A63"/>
    <w:p w14:paraId="58A2C350" w14:textId="772BC431" w:rsidR="00DF7A63" w:rsidRPr="00946CBA" w:rsidRDefault="00DF7A63"/>
    <w:p w14:paraId="0BB2FA7C" w14:textId="46DA9806" w:rsidR="00DF7A63" w:rsidRDefault="00946CBA" w:rsidP="00DF7A63">
      <w:r>
        <w:t>Do your best to copy and paste all prompts and output into this document.</w:t>
      </w:r>
    </w:p>
    <w:p w14:paraId="655A2A01" w14:textId="77777777" w:rsidR="00946CBA" w:rsidRPr="00946CBA" w:rsidRDefault="00946CBA" w:rsidP="00DF7A63"/>
    <w:p w14:paraId="6C401C8B" w14:textId="77777777" w:rsidR="00DF7A63" w:rsidRPr="00946CBA" w:rsidRDefault="00DF7A63" w:rsidP="00DF7A63"/>
    <w:p w14:paraId="248F485D" w14:textId="36213A94" w:rsidR="00DF7A63" w:rsidRDefault="0096223A">
      <w:hyperlink r:id="rId8" w:history="1">
        <w:r w:rsidRPr="0067744D">
          <w:rPr>
            <w:rStyle w:val="Hyperlink"/>
          </w:rPr>
          <w:t>https://chatgpt.com/share/68659b45-0678-8000-a052-8b0a5bcc3e90</w:t>
        </w:r>
      </w:hyperlink>
    </w:p>
    <w:p w14:paraId="432EA7A0" w14:textId="77777777" w:rsidR="0096223A" w:rsidRDefault="0096223A"/>
    <w:p w14:paraId="2EF85B7D" w14:textId="77777777" w:rsidR="0096223A" w:rsidRDefault="0096223A"/>
    <w:p w14:paraId="473518EA" w14:textId="454D99FC" w:rsidR="0096223A" w:rsidRDefault="0096223A">
      <w:hyperlink r:id="rId9" w:history="1">
        <w:r w:rsidRPr="00A016A0">
          <w:rPr>
            <w:rStyle w:val="Hyperlink"/>
          </w:rPr>
          <w:t>https://claude.ai/share/77818908-aaad-4a7d-b267-17ed936aca45</w:t>
        </w:r>
      </w:hyperlink>
    </w:p>
    <w:p w14:paraId="4E4F06DF" w14:textId="77777777" w:rsidR="0096223A" w:rsidRDefault="0096223A"/>
    <w:p w14:paraId="5C7ABCF1" w14:textId="5D1EBDE2" w:rsidR="0096223A" w:rsidRDefault="0096223A">
      <w:hyperlink r:id="rId10" w:history="1">
        <w:r w:rsidRPr="00A016A0">
          <w:rPr>
            <w:rStyle w:val="Hyperlink"/>
          </w:rPr>
          <w:t>https://claude.ai/share/12f1a1b0-db58-48ad-87a1-1171567419cd</w:t>
        </w:r>
      </w:hyperlink>
    </w:p>
    <w:p w14:paraId="48333C0C" w14:textId="77777777" w:rsidR="0096223A" w:rsidRDefault="0096223A"/>
    <w:p w14:paraId="3CF0445C" w14:textId="41C36457" w:rsidR="0096223A" w:rsidRDefault="0096223A">
      <w:hyperlink r:id="rId11" w:history="1">
        <w:r w:rsidRPr="00A016A0">
          <w:rPr>
            <w:rStyle w:val="Hyperlink"/>
          </w:rPr>
          <w:t>https://claude.ai/share/b28f1278-8aea-4ab9-883b-60683b1e66c2</w:t>
        </w:r>
      </w:hyperlink>
    </w:p>
    <w:p w14:paraId="2CF58D30" w14:textId="77777777" w:rsidR="0096223A" w:rsidRDefault="0096223A"/>
    <w:p w14:paraId="4B35796C" w14:textId="1285BE0F" w:rsidR="0096223A" w:rsidRDefault="0096223A">
      <w:hyperlink r:id="rId12" w:history="1">
        <w:r w:rsidRPr="00A016A0">
          <w:rPr>
            <w:rStyle w:val="Hyperlink"/>
          </w:rPr>
          <w:t>https://claude.ai/share/249fce78-e063-445d-a7f4-1780ccd3ae2c</w:t>
        </w:r>
      </w:hyperlink>
    </w:p>
    <w:p w14:paraId="176163DD" w14:textId="77777777" w:rsidR="0096223A" w:rsidRPr="00946CBA" w:rsidRDefault="0096223A"/>
    <w:sectPr w:rsidR="0096223A" w:rsidRPr="00946CBA" w:rsidSect="00AC5472">
      <w:headerReference w:type="even" r:id="rId13"/>
      <w:headerReference w:type="default" r:id="rId14"/>
      <w:footerReference w:type="even" r:id="rId15"/>
      <w:footerReference w:type="default" r:id="rId16"/>
      <w:footnotePr>
        <w:numRestart w:val="eachPage"/>
      </w:footnotePr>
      <w:endnotePr>
        <w:numFmt w:val="decimal"/>
      </w:endnotePr>
      <w:pgSz w:w="12240" w:h="15840" w:code="1"/>
      <w:pgMar w:top="1872" w:right="1440" w:bottom="1440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0C297" w14:textId="77777777" w:rsidR="007029F3" w:rsidRDefault="007029F3">
      <w:r>
        <w:separator/>
      </w:r>
    </w:p>
  </w:endnote>
  <w:endnote w:type="continuationSeparator" w:id="0">
    <w:p w14:paraId="5C08B242" w14:textId="77777777" w:rsidR="007029F3" w:rsidRDefault="0070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1A9BD" w14:textId="77777777" w:rsidR="00307C76" w:rsidRDefault="00307C76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CD9976C" w14:textId="77777777" w:rsidR="00307C76" w:rsidRDefault="00307C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DF7BD" w14:textId="77777777" w:rsidR="00307C76" w:rsidRDefault="00307C76">
    <w:pPr>
      <w:pStyle w:val="Footer"/>
      <w:framePr w:wrap="around" w:vAnchor="text" w:hAnchor="margin" w:xAlign="right" w:y="1"/>
    </w:pPr>
  </w:p>
  <w:p w14:paraId="0125D31F" w14:textId="77777777" w:rsidR="00307C76" w:rsidRDefault="00307C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E047B" w14:textId="77777777" w:rsidR="007029F3" w:rsidRDefault="007029F3">
      <w:r>
        <w:separator/>
      </w:r>
    </w:p>
  </w:footnote>
  <w:footnote w:type="continuationSeparator" w:id="0">
    <w:p w14:paraId="03F33EA8" w14:textId="77777777" w:rsidR="007029F3" w:rsidRDefault="00702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DACFC" w14:textId="77777777" w:rsidR="00307C76" w:rsidRDefault="00307C7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5B22BE4" w14:textId="77777777" w:rsidR="00307C76" w:rsidRDefault="00307C76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5BD98" w14:textId="77777777" w:rsidR="00307C76" w:rsidRDefault="004964C4" w:rsidP="004964C4">
    <w:pPr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7ED0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5AE"/>
    <w:multiLevelType w:val="multilevel"/>
    <w:tmpl w:val="9D42969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810565"/>
    <w:multiLevelType w:val="hybridMultilevel"/>
    <w:tmpl w:val="F566D3AA"/>
    <w:lvl w:ilvl="0" w:tplc="C8F634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FA504B"/>
    <w:multiLevelType w:val="multilevel"/>
    <w:tmpl w:val="BAD4E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FA2280"/>
    <w:multiLevelType w:val="multilevel"/>
    <w:tmpl w:val="4BE271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676AE2"/>
    <w:multiLevelType w:val="multilevel"/>
    <w:tmpl w:val="6396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141B5"/>
    <w:multiLevelType w:val="multilevel"/>
    <w:tmpl w:val="FB3A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82F43"/>
    <w:multiLevelType w:val="hybridMultilevel"/>
    <w:tmpl w:val="A0F08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830B1"/>
    <w:multiLevelType w:val="multilevel"/>
    <w:tmpl w:val="76F0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3558A"/>
    <w:multiLevelType w:val="hybridMultilevel"/>
    <w:tmpl w:val="3FE0D424"/>
    <w:lvl w:ilvl="0" w:tplc="A79450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D2074"/>
    <w:multiLevelType w:val="multilevel"/>
    <w:tmpl w:val="8F4C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718DF"/>
    <w:multiLevelType w:val="multilevel"/>
    <w:tmpl w:val="9684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45446"/>
    <w:multiLevelType w:val="hybridMultilevel"/>
    <w:tmpl w:val="7270C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5180">
    <w:abstractNumId w:val="0"/>
  </w:num>
  <w:num w:numId="2" w16cid:durableId="1186019531">
    <w:abstractNumId w:val="3"/>
  </w:num>
  <w:num w:numId="3" w16cid:durableId="1895775503">
    <w:abstractNumId w:val="2"/>
  </w:num>
  <w:num w:numId="4" w16cid:durableId="650335005">
    <w:abstractNumId w:val="10"/>
  </w:num>
  <w:num w:numId="5" w16cid:durableId="1695954740">
    <w:abstractNumId w:val="7"/>
  </w:num>
  <w:num w:numId="6" w16cid:durableId="2078238788">
    <w:abstractNumId w:val="4"/>
  </w:num>
  <w:num w:numId="7" w16cid:durableId="485780586">
    <w:abstractNumId w:val="9"/>
  </w:num>
  <w:num w:numId="8" w16cid:durableId="2042317461">
    <w:abstractNumId w:val="5"/>
  </w:num>
  <w:num w:numId="9" w16cid:durableId="1192259208">
    <w:abstractNumId w:val="6"/>
  </w:num>
  <w:num w:numId="10" w16cid:durableId="634914933">
    <w:abstractNumId w:val="8"/>
  </w:num>
  <w:num w:numId="11" w16cid:durableId="642465573">
    <w:abstractNumId w:val="11"/>
  </w:num>
  <w:num w:numId="12" w16cid:durableId="807016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36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76"/>
    <w:rsid w:val="000B6A49"/>
    <w:rsid w:val="00136056"/>
    <w:rsid w:val="0018660C"/>
    <w:rsid w:val="001B51D8"/>
    <w:rsid w:val="002B16B9"/>
    <w:rsid w:val="002C1899"/>
    <w:rsid w:val="00307C76"/>
    <w:rsid w:val="00365291"/>
    <w:rsid w:val="00374322"/>
    <w:rsid w:val="003931C4"/>
    <w:rsid w:val="00394B1E"/>
    <w:rsid w:val="003A2F0F"/>
    <w:rsid w:val="004364E8"/>
    <w:rsid w:val="004964C4"/>
    <w:rsid w:val="004F3CBA"/>
    <w:rsid w:val="00544653"/>
    <w:rsid w:val="00550902"/>
    <w:rsid w:val="00567D20"/>
    <w:rsid w:val="00587681"/>
    <w:rsid w:val="005B2722"/>
    <w:rsid w:val="005E0606"/>
    <w:rsid w:val="005E1425"/>
    <w:rsid w:val="005E7C13"/>
    <w:rsid w:val="006419AC"/>
    <w:rsid w:val="006F0F03"/>
    <w:rsid w:val="007029F3"/>
    <w:rsid w:val="00780077"/>
    <w:rsid w:val="00790B29"/>
    <w:rsid w:val="007E04E0"/>
    <w:rsid w:val="00804817"/>
    <w:rsid w:val="0090153F"/>
    <w:rsid w:val="0091562A"/>
    <w:rsid w:val="0093592B"/>
    <w:rsid w:val="00946CBA"/>
    <w:rsid w:val="0096223A"/>
    <w:rsid w:val="00984075"/>
    <w:rsid w:val="009A307F"/>
    <w:rsid w:val="00A07608"/>
    <w:rsid w:val="00A45F44"/>
    <w:rsid w:val="00A81193"/>
    <w:rsid w:val="00AC5472"/>
    <w:rsid w:val="00B64F25"/>
    <w:rsid w:val="00B70F8B"/>
    <w:rsid w:val="00BB6CD1"/>
    <w:rsid w:val="00BE7ED0"/>
    <w:rsid w:val="00C6008C"/>
    <w:rsid w:val="00CA7C64"/>
    <w:rsid w:val="00CD49F1"/>
    <w:rsid w:val="00D728EA"/>
    <w:rsid w:val="00D74A74"/>
    <w:rsid w:val="00DB11DC"/>
    <w:rsid w:val="00DB3D3E"/>
    <w:rsid w:val="00DE6347"/>
    <w:rsid w:val="00DF64BA"/>
    <w:rsid w:val="00DF7A63"/>
    <w:rsid w:val="00EC20BD"/>
    <w:rsid w:val="00EF46F3"/>
    <w:rsid w:val="00F608CA"/>
    <w:rsid w:val="00FA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F35F0"/>
  <w15:chartTrackingRefBased/>
  <w15:docId w15:val="{0185BA1A-39FC-4FA8-9282-55306E81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547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before="240" w:after="24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</w:tabs>
      <w:spacing w:before="139" w:after="74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Normal"/>
    <w:pPr>
      <w:jc w:val="center"/>
    </w:pPr>
  </w:style>
  <w:style w:type="paragraph" w:styleId="Header">
    <w:name w:val="header"/>
    <w:basedOn w:val="Normal"/>
    <w:rsid w:val="00496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64C4"/>
  </w:style>
  <w:style w:type="paragraph" w:styleId="Title">
    <w:name w:val="Title"/>
    <w:basedOn w:val="Normal"/>
    <w:next w:val="Normal"/>
    <w:link w:val="TitleChar"/>
    <w:qFormat/>
    <w:rsid w:val="00790B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90B2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Code">
    <w:name w:val="Code"/>
    <w:basedOn w:val="Normal"/>
    <w:link w:val="CodeChar"/>
    <w:qFormat/>
    <w:rsid w:val="00DB3D3E"/>
    <w:rPr>
      <w:rFonts w:ascii="Courier New" w:hAnsi="Courier New"/>
    </w:rPr>
  </w:style>
  <w:style w:type="table" w:styleId="TableGrid">
    <w:name w:val="Table Grid"/>
    <w:basedOn w:val="TableNormal"/>
    <w:rsid w:val="00365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DB3D3E"/>
    <w:rPr>
      <w:rFonts w:ascii="Courier New" w:eastAsia="Times New Roman" w:hAnsi="Courier New"/>
      <w:sz w:val="24"/>
    </w:rPr>
  </w:style>
  <w:style w:type="character" w:styleId="Hyperlink">
    <w:name w:val="Hyperlink"/>
    <w:basedOn w:val="DefaultParagraphFont"/>
    <w:rsid w:val="00BB6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C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8659b45-0678-8000-a052-8b0a5bcc3e90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aude.ai/share/249fce78-e063-445d-a7f4-1780ccd3ae2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ude.ai/share/b28f1278-8aea-4ab9-883b-60683b1e66c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laude.ai/share/12f1a1b0-db58-48ad-87a1-1171567419c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ude.ai/share/77818908-aaad-4a7d-b267-17ed936aca45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oberson\Local%20Settings\Temporary%20Internet%20Files\OLK7\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1D2A-B055-4D00-8ACD-E033BBFE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</Template>
  <TotalTime>108</TotalTime>
  <Pages>1</Pages>
  <Words>84</Words>
  <Characters>777</Characters>
  <Application>Microsoft Office Word</Application>
  <DocSecurity>0</DocSecurity>
  <Lines>40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cp:lastModifiedBy>Jack Kuek</cp:lastModifiedBy>
  <cp:revision>38</cp:revision>
  <cp:lastPrinted>2002-08-09T16:47:00Z</cp:lastPrinted>
  <dcterms:created xsi:type="dcterms:W3CDTF">2014-04-15T08:09:00Z</dcterms:created>
  <dcterms:modified xsi:type="dcterms:W3CDTF">2025-07-02T21:54:00Z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385345ac-e0d6-4bdc-8867-fcc9ce512412</vt:lpwstr>
  </property>
</Properties>
</file>